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6B82C2BD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3A7D37EC" w14:textId="2AC60F19" w:rsidR="000629D5" w:rsidRDefault="00CE1A5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AF1BA5F" wp14:editId="2D759E5C">
                  <wp:extent cx="2178050" cy="2286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0D71AAB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51BC066C" w14:textId="2D8830D4" w:rsidR="00846D4F" w:rsidRDefault="000629D5" w:rsidP="00DE022D">
            <w:r w:rsidRPr="00BF09B3">
              <w:t xml:space="preserve">Dear </w:t>
            </w:r>
            <w:r w:rsidR="004C1EBD">
              <w:t>Sir</w:t>
            </w:r>
            <w:r w:rsidRPr="00BF09B3">
              <w:t>,</w:t>
            </w:r>
          </w:p>
          <w:p w14:paraId="5DCFCC82" w14:textId="6C0D3C8F" w:rsidR="000629D5" w:rsidRDefault="00DE022D" w:rsidP="004C1EBD">
            <w:r>
              <w:rPr>
                <w:rFonts w:ascii="Calibri" w:eastAsia="Calibri" w:hAnsi="Calibri" w:cs="Calibri"/>
              </w:rPr>
              <w:t>As the time spends technology becomes the major Need of the 21 generation. Being a Software Engineer My 1st passion ever is to develop the community by trending technology.</w:t>
            </w:r>
          </w:p>
          <w:p w14:paraId="52D923E6" w14:textId="48258B7C" w:rsidR="00930DEA" w:rsidRPr="00743DA9" w:rsidRDefault="00930DEA" w:rsidP="004C1EBD">
            <w:pPr>
              <w:rPr>
                <w:rFonts w:ascii="Calibri" w:hAnsi="Calibri" w:cs="Calibri"/>
              </w:rPr>
            </w:pPr>
            <w:r w:rsidRPr="004F7FE9">
              <w:rPr>
                <w:sz w:val="72"/>
                <w:szCs w:val="72"/>
              </w:rPr>
              <w:t>.</w:t>
            </w:r>
            <w:r>
              <w:rPr>
                <w:b/>
                <w:bCs/>
                <w:sz w:val="72"/>
                <w:szCs w:val="72"/>
              </w:rPr>
              <w:t xml:space="preserve"> </w:t>
            </w:r>
            <w:r w:rsidRPr="00743DA9">
              <w:rPr>
                <w:rFonts w:ascii="Calibri" w:hAnsi="Calibri" w:cs="Calibri"/>
              </w:rPr>
              <w:t>Microsoft Learn Student BETA Ambassador</w:t>
            </w:r>
            <w:r w:rsidR="004F7FE9" w:rsidRPr="00743DA9">
              <w:rPr>
                <w:rFonts w:ascii="Calibri" w:hAnsi="Calibri" w:cs="Calibri"/>
              </w:rPr>
              <w:t>.</w:t>
            </w:r>
          </w:p>
          <w:p w14:paraId="07E58C58" w14:textId="554A8ECF" w:rsidR="000629D5" w:rsidRPr="00743DA9" w:rsidRDefault="004F7FE9" w:rsidP="00846D4F">
            <w:pPr>
              <w:rPr>
                <w:rFonts w:ascii="Calibri" w:hAnsi="Calibri" w:cs="Calibri"/>
              </w:rPr>
            </w:pPr>
            <w:r w:rsidRPr="004F7FE9">
              <w:rPr>
                <w:sz w:val="72"/>
                <w:szCs w:val="72"/>
              </w:rPr>
              <w:t>.</w:t>
            </w:r>
            <w:r>
              <w:rPr>
                <w:b/>
                <w:bCs/>
              </w:rPr>
              <w:t xml:space="preserve">   </w:t>
            </w:r>
            <w:r w:rsidR="00930DEA" w:rsidRPr="00743DA9">
              <w:rPr>
                <w:rFonts w:ascii="Calibri" w:hAnsi="Calibri" w:cs="Calibri"/>
              </w:rPr>
              <w:t xml:space="preserve">Google </w:t>
            </w:r>
            <w:r w:rsidRPr="00743DA9">
              <w:rPr>
                <w:rFonts w:ascii="Calibri" w:hAnsi="Calibri" w:cs="Calibri"/>
              </w:rPr>
              <w:t>Developer Students Club Core Team.</w:t>
            </w:r>
          </w:p>
          <w:p w14:paraId="2855768A" w14:textId="11F708F2" w:rsidR="00A80175" w:rsidRPr="00743DA9" w:rsidRDefault="00A80175" w:rsidP="00846D4F">
            <w:pPr>
              <w:rPr>
                <w:rFonts w:ascii="Calibri" w:hAnsi="Calibri" w:cs="Calibri"/>
              </w:rPr>
            </w:pPr>
            <w:r w:rsidRPr="004F7FE9">
              <w:rPr>
                <w:sz w:val="72"/>
                <w:szCs w:val="72"/>
              </w:rPr>
              <w:t>.</w:t>
            </w:r>
            <w:r>
              <w:rPr>
                <w:sz w:val="72"/>
                <w:szCs w:val="72"/>
              </w:rPr>
              <w:t xml:space="preserve"> </w:t>
            </w:r>
            <w:proofErr w:type="spellStart"/>
            <w:r w:rsidRPr="00743DA9">
              <w:rPr>
                <w:rFonts w:ascii="Calibri" w:hAnsi="Calibri" w:cs="Calibri"/>
              </w:rPr>
              <w:t>Amazone</w:t>
            </w:r>
            <w:proofErr w:type="spellEnd"/>
            <w:r w:rsidRPr="00743DA9">
              <w:rPr>
                <w:rFonts w:ascii="Calibri" w:hAnsi="Calibri" w:cs="Calibri"/>
              </w:rPr>
              <w:t xml:space="preserve"> Web Services Educator.</w:t>
            </w:r>
            <w:r w:rsidRPr="00743DA9">
              <w:rPr>
                <w:rFonts w:ascii="Calibri" w:hAnsi="Calibri" w:cs="Calibri"/>
                <w:sz w:val="72"/>
                <w:szCs w:val="72"/>
              </w:rPr>
              <w:t xml:space="preserve"> </w:t>
            </w:r>
          </w:p>
          <w:p w14:paraId="3234ED12" w14:textId="51FEE176" w:rsidR="004F7FE9" w:rsidRPr="00743DA9" w:rsidRDefault="004F7FE9" w:rsidP="00846D4F">
            <w:pPr>
              <w:rPr>
                <w:rFonts w:ascii="Calibri" w:hAnsi="Calibri" w:cs="Calibri"/>
              </w:rPr>
            </w:pPr>
            <w:r w:rsidRPr="004F7FE9">
              <w:rPr>
                <w:sz w:val="72"/>
                <w:szCs w:val="72"/>
              </w:rPr>
              <w:t>.</w:t>
            </w:r>
            <w:r>
              <w:rPr>
                <w:sz w:val="72"/>
                <w:szCs w:val="72"/>
              </w:rPr>
              <w:t xml:space="preserve"> </w:t>
            </w:r>
            <w:r w:rsidRPr="00743DA9">
              <w:rPr>
                <w:rFonts w:ascii="Calibri" w:hAnsi="Calibri" w:cs="Calibri"/>
              </w:rPr>
              <w:t>Idea gist Startup Pakistan Campus Ambassador.</w:t>
            </w:r>
          </w:p>
          <w:p w14:paraId="1A05223B" w14:textId="2B192372" w:rsidR="004F7FE9" w:rsidRPr="00743DA9" w:rsidRDefault="004F7FE9" w:rsidP="00846D4F">
            <w:pPr>
              <w:rPr>
                <w:rFonts w:ascii="Calibri" w:hAnsi="Calibri" w:cs="Calibri"/>
              </w:rPr>
            </w:pPr>
            <w:r w:rsidRPr="004F7FE9">
              <w:rPr>
                <w:sz w:val="72"/>
                <w:szCs w:val="72"/>
              </w:rPr>
              <w:t>.</w:t>
            </w:r>
            <w:r>
              <w:rPr>
                <w:sz w:val="72"/>
                <w:szCs w:val="72"/>
              </w:rPr>
              <w:t xml:space="preserve"> </w:t>
            </w:r>
            <w:proofErr w:type="spellStart"/>
            <w:r w:rsidRPr="00743DA9">
              <w:rPr>
                <w:rFonts w:ascii="Calibri" w:hAnsi="Calibri" w:cs="Calibri"/>
              </w:rPr>
              <w:t>Hult</w:t>
            </w:r>
            <w:proofErr w:type="spellEnd"/>
            <w:r w:rsidRPr="00743DA9">
              <w:rPr>
                <w:rFonts w:ascii="Calibri" w:hAnsi="Calibri" w:cs="Calibri"/>
              </w:rPr>
              <w:t xml:space="preserve"> Prize Community director.</w:t>
            </w:r>
          </w:p>
          <w:p w14:paraId="62E3BA87" w14:textId="3062B1C5" w:rsidR="00930DEA" w:rsidRPr="00743DA9" w:rsidRDefault="004F7FE9" w:rsidP="00846D4F">
            <w:pPr>
              <w:rPr>
                <w:rFonts w:ascii="Calibri" w:hAnsi="Calibri" w:cs="Calibri"/>
                <w:b/>
                <w:bCs/>
              </w:rPr>
            </w:pPr>
            <w:r w:rsidRPr="004F7FE9">
              <w:rPr>
                <w:sz w:val="72"/>
                <w:szCs w:val="72"/>
              </w:rPr>
              <w:t>.</w:t>
            </w:r>
            <w:r>
              <w:rPr>
                <w:sz w:val="72"/>
                <w:szCs w:val="72"/>
              </w:rPr>
              <w:t xml:space="preserve"> </w:t>
            </w:r>
            <w:r w:rsidRPr="00743DA9">
              <w:rPr>
                <w:rFonts w:ascii="Calibri" w:hAnsi="Calibri" w:cs="Calibri"/>
              </w:rPr>
              <w:t>Member at Major League Hacking</w:t>
            </w:r>
            <w:r w:rsidR="00A80175" w:rsidRPr="00743DA9">
              <w:rPr>
                <w:rFonts w:ascii="Calibri" w:hAnsi="Calibri" w:cs="Calibri"/>
              </w:rPr>
              <w:t>.</w:t>
            </w:r>
            <w:r w:rsidRPr="00743DA9">
              <w:rPr>
                <w:rFonts w:ascii="Calibri" w:hAnsi="Calibri" w:cs="Calibri"/>
              </w:rPr>
              <w:t xml:space="preserve"> </w:t>
            </w:r>
          </w:p>
          <w:p w14:paraId="6F37E4FF" w14:textId="3ACF12A9" w:rsidR="00930DEA" w:rsidRPr="008768B2" w:rsidRDefault="001C6765" w:rsidP="00846D4F">
            <w:pPr>
              <w:rPr>
                <w:rFonts w:ascii="Calibri" w:hAnsi="Calibri" w:cs="Calibri"/>
                <w:color w:val="181717"/>
                <w:shd w:val="clear" w:color="auto" w:fill="FFFFFF"/>
              </w:rPr>
            </w:pP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>I offer a proven background as an accomplished Team </w:t>
            </w:r>
            <w:r w:rsidRPr="008768B2">
              <w:rPr>
                <w:rStyle w:val="il"/>
                <w:rFonts w:ascii="Calibri" w:hAnsi="Calibri" w:cs="Calibri"/>
                <w:color w:val="181717"/>
                <w:shd w:val="clear" w:color="auto" w:fill="FFFFFF"/>
              </w:rPr>
              <w:t>Leader</w:t>
            </w: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 with </w:t>
            </w: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>2</w:t>
            </w: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>+ years of experience delivering complex solutions for top organizations in the technology,</w:t>
            </w:r>
            <w:r w:rsidR="00743DA9"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 I am Good in Artificial Intelligence, Machine Learning, Flutter, Azure, Java, Data Base so on.</w:t>
            </w:r>
          </w:p>
          <w:p w14:paraId="502C94D0" w14:textId="77777777" w:rsidR="00504B00" w:rsidRPr="008768B2" w:rsidRDefault="00743DA9" w:rsidP="00846D4F">
            <w:pPr>
              <w:rPr>
                <w:rFonts w:ascii="Calibri" w:hAnsi="Calibri" w:cs="Calibri"/>
                <w:color w:val="181717"/>
                <w:shd w:val="clear" w:color="auto" w:fill="FFFFFF"/>
              </w:rPr>
            </w:pP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>If so</w:t>
            </w:r>
            <w:r w:rsidR="00504B00" w:rsidRPr="008768B2">
              <w:rPr>
                <w:rFonts w:ascii="Calibri" w:hAnsi="Calibri" w:cs="Calibri"/>
                <w:color w:val="181717"/>
                <w:shd w:val="clear" w:color="auto" w:fill="FFFFFF"/>
              </w:rPr>
              <w:t>, then</w:t>
            </w: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 </w:t>
            </w:r>
            <w:r w:rsidR="00504B00" w:rsidRPr="008768B2">
              <w:rPr>
                <w:rFonts w:ascii="Calibri" w:hAnsi="Calibri" w:cs="Calibri"/>
                <w:color w:val="181717"/>
                <w:shd w:val="clear" w:color="auto" w:fill="FFFFFF"/>
              </w:rPr>
              <w:t>y</w:t>
            </w: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ou need </w:t>
            </w:r>
            <w:r w:rsidR="00504B00" w:rsidRPr="008768B2">
              <w:rPr>
                <w:rFonts w:ascii="Calibri" w:hAnsi="Calibri" w:cs="Calibri"/>
                <w:color w:val="181717"/>
                <w:shd w:val="clear" w:color="auto" w:fill="FFFFFF"/>
              </w:rPr>
              <w:t>l</w:t>
            </w: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ook </w:t>
            </w:r>
            <w:r w:rsidR="00504B00"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no further, you will see from my enclosed resume that I meet </w:t>
            </w:r>
            <w:proofErr w:type="gramStart"/>
            <w:r w:rsidR="00504B00" w:rsidRPr="008768B2">
              <w:rPr>
                <w:rFonts w:ascii="Calibri" w:hAnsi="Calibri" w:cs="Calibri"/>
                <w:color w:val="181717"/>
                <w:shd w:val="clear" w:color="auto" w:fill="FFFFFF"/>
              </w:rPr>
              <w:t>all of</w:t>
            </w:r>
            <w:proofErr w:type="gramEnd"/>
            <w:r w:rsidR="00504B00"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 these qualifications and more. I would very much like to discuss opportunities with you. </w:t>
            </w:r>
          </w:p>
          <w:p w14:paraId="350BAC4C" w14:textId="1CB9CD1C" w:rsidR="00743DA9" w:rsidRPr="008768B2" w:rsidRDefault="00504B00" w:rsidP="00846D4F">
            <w:pPr>
              <w:rPr>
                <w:rFonts w:ascii="Calibri" w:hAnsi="Calibri" w:cs="Calibri"/>
                <w:color w:val="181717"/>
                <w:shd w:val="clear" w:color="auto" w:fill="FFFFFF"/>
              </w:rPr>
            </w:pP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Thank you for taking the time for review my resume. I look forward </w:t>
            </w:r>
            <w:r w:rsidR="008768B2" w:rsidRPr="008768B2">
              <w:rPr>
                <w:rFonts w:ascii="Calibri" w:hAnsi="Calibri" w:cs="Calibri"/>
                <w:color w:val="181717"/>
                <w:shd w:val="clear" w:color="auto" w:fill="FFFFFF"/>
              </w:rPr>
              <w:t>to talking with you</w:t>
            </w:r>
            <w:r w:rsidR="008768B2">
              <w:rPr>
                <w:rFonts w:ascii="Calibri" w:hAnsi="Calibri" w:cs="Calibri"/>
                <w:color w:val="181717"/>
                <w:shd w:val="clear" w:color="auto" w:fill="FFFFFF"/>
              </w:rPr>
              <w:t>.</w:t>
            </w:r>
            <w:r w:rsidRPr="008768B2">
              <w:rPr>
                <w:rFonts w:ascii="Calibri" w:hAnsi="Calibri" w:cs="Calibri"/>
                <w:color w:val="181717"/>
                <w:shd w:val="clear" w:color="auto" w:fill="FFFFFF"/>
              </w:rPr>
              <w:t xml:space="preserve">  </w:t>
            </w:r>
          </w:p>
          <w:p w14:paraId="4C7A429D" w14:textId="77777777" w:rsidR="00743DA9" w:rsidRPr="00743DA9" w:rsidRDefault="00743DA9" w:rsidP="00846D4F">
            <w:pPr>
              <w:rPr>
                <w:rFonts w:ascii="Calibri" w:hAnsi="Calibri" w:cs="Calibri"/>
              </w:rPr>
            </w:pPr>
          </w:p>
          <w:p w14:paraId="48079707" w14:textId="77777777" w:rsidR="00930DEA" w:rsidRPr="00BF09B3" w:rsidRDefault="00930DEA" w:rsidP="00846D4F"/>
          <w:p w14:paraId="25327D65" w14:textId="77777777" w:rsidR="000629D5" w:rsidRDefault="008768B2" w:rsidP="00846D4F">
            <w:r>
              <w:t>Muhammad Hassan</w:t>
            </w:r>
          </w:p>
          <w:p w14:paraId="6A41706C" w14:textId="5B40630A" w:rsidR="008768B2" w:rsidRDefault="008768B2" w:rsidP="00846D4F">
            <w:r>
              <w:t xml:space="preserve">Major League Hacking </w:t>
            </w:r>
          </w:p>
        </w:tc>
      </w:tr>
      <w:tr w:rsidR="000629D5" w14:paraId="411E096C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1275AEE5" w14:textId="6E9055F8" w:rsidR="000629D5" w:rsidRPr="00CE1A55" w:rsidRDefault="00CE1A55" w:rsidP="00846D4F">
            <w:pPr>
              <w:pStyle w:val="Title"/>
              <w:rPr>
                <w:sz w:val="52"/>
                <w:szCs w:val="52"/>
              </w:rPr>
            </w:pPr>
            <w:r w:rsidRPr="00CE1A55">
              <w:rPr>
                <w:sz w:val="52"/>
                <w:szCs w:val="52"/>
              </w:rPr>
              <w:t>muhammadhassan</w:t>
            </w:r>
          </w:p>
          <w:p w14:paraId="47C33FC3" w14:textId="7D2BEBB9" w:rsidR="000629D5" w:rsidRDefault="004C1EBD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>
              <w:rPr>
                <w:spacing w:val="0"/>
                <w:w w:val="100"/>
              </w:rPr>
              <w:t xml:space="preserve">Advocate Open Source </w:t>
            </w:r>
          </w:p>
          <w:p w14:paraId="2871FB00" w14:textId="77777777" w:rsidR="000629D5" w:rsidRDefault="000629D5" w:rsidP="000629D5"/>
          <w:sdt>
            <w:sdtPr>
              <w:id w:val="-1954003311"/>
              <w:placeholder>
                <w:docPart w:val="E741198CAC8F44AC8B9B1E7B75F66FAD"/>
              </w:placeholder>
              <w:temporary/>
              <w:showingPlcHdr/>
              <w15:appearance w15:val="hidden"/>
            </w:sdtPr>
            <w:sdtContent>
              <w:p w14:paraId="37B6FCB4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B23D011D17AA406B8968EAEF9265C0E4"/>
              </w:placeholder>
              <w:temporary/>
              <w:showingPlcHdr/>
              <w15:appearance w15:val="hidden"/>
            </w:sdtPr>
            <w:sdtContent>
              <w:p w14:paraId="020946BB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38EB3665" w14:textId="6606BF8B" w:rsidR="000629D5" w:rsidRDefault="00CE1A55" w:rsidP="000629D5">
            <w:pPr>
              <w:pStyle w:val="ContactDetails"/>
            </w:pPr>
            <w:r>
              <w:t>03067555438</w:t>
            </w:r>
          </w:p>
          <w:p w14:paraId="32929EF4" w14:textId="77777777"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B36E746ABB804EC28B2F18D17644551A"/>
              </w:placeholder>
              <w:temporary/>
              <w:showingPlcHdr/>
              <w15:appearance w15:val="hidden"/>
            </w:sdtPr>
            <w:sdtContent>
              <w:p w14:paraId="3DE8D474" w14:textId="77777777"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14:paraId="282B2981" w14:textId="2A71A982" w:rsidR="000629D5" w:rsidRDefault="00CE1A55" w:rsidP="000629D5">
            <w:pPr>
              <w:pStyle w:val="ContactDetails"/>
            </w:pPr>
            <w:r w:rsidRPr="00CE1A55">
              <w:t>https://medium.com/@muhammadhassan.sw18</w:t>
            </w:r>
          </w:p>
          <w:p w14:paraId="1AE3F8A8" w14:textId="77777777"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DB1E28FED3514B1D9878616ECE8C7DDC"/>
              </w:placeholder>
              <w:temporary/>
              <w:showingPlcHdr/>
              <w15:appearance w15:val="hidden"/>
            </w:sdtPr>
            <w:sdtContent>
              <w:p w14:paraId="36C700C0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0B7496AD" w14:textId="095F2D47" w:rsidR="000629D5" w:rsidRPr="00846D4F" w:rsidRDefault="004C1EBD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MuhammadHassanBughio@studentambassadors.com</w:t>
            </w:r>
          </w:p>
        </w:tc>
        <w:tc>
          <w:tcPr>
            <w:tcW w:w="720" w:type="dxa"/>
          </w:tcPr>
          <w:p w14:paraId="12C524EC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0261C72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385C3D11" w14:textId="0DC16EB5" w:rsidR="00930DEA" w:rsidRPr="00846D4F" w:rsidRDefault="00504B00" w:rsidP="00846D4F">
      <w:pPr>
        <w:tabs>
          <w:tab w:val="left" w:pos="990"/>
        </w:tabs>
        <w:spacing w:after="0"/>
        <w:rPr>
          <w:sz w:val="8"/>
        </w:rPr>
      </w:pPr>
      <w:proofErr w:type="spellStart"/>
      <w:r>
        <w:rPr>
          <w:sz w:val="8"/>
        </w:rPr>
        <w:t>wil</w:t>
      </w:r>
      <w:proofErr w:type="spellEnd"/>
    </w:p>
    <w:sectPr w:rsidR="00930DEA" w:rsidRPr="00846D4F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A68E2" w14:textId="77777777" w:rsidR="0081215E" w:rsidRDefault="0081215E" w:rsidP="000C45FF">
      <w:r>
        <w:separator/>
      </w:r>
    </w:p>
  </w:endnote>
  <w:endnote w:type="continuationSeparator" w:id="0">
    <w:p w14:paraId="0AA52F5D" w14:textId="77777777" w:rsidR="0081215E" w:rsidRDefault="0081215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46E51" w14:textId="77777777" w:rsidR="0081215E" w:rsidRDefault="0081215E" w:rsidP="000C45FF">
      <w:r>
        <w:separator/>
      </w:r>
    </w:p>
  </w:footnote>
  <w:footnote w:type="continuationSeparator" w:id="0">
    <w:p w14:paraId="0C5E2B51" w14:textId="77777777" w:rsidR="0081215E" w:rsidRDefault="0081215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26DF" w14:textId="77777777" w:rsidR="00930DEA" w:rsidRDefault="00930DE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4228C8" wp14:editId="302339A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55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C6765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1EBD"/>
    <w:rsid w:val="004C63E4"/>
    <w:rsid w:val="004D3011"/>
    <w:rsid w:val="004F7FE9"/>
    <w:rsid w:val="00504B00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43DA9"/>
    <w:rsid w:val="007867A0"/>
    <w:rsid w:val="007927F5"/>
    <w:rsid w:val="00802CA0"/>
    <w:rsid w:val="0081215E"/>
    <w:rsid w:val="00846D4F"/>
    <w:rsid w:val="008768B2"/>
    <w:rsid w:val="008C1736"/>
    <w:rsid w:val="00922D5C"/>
    <w:rsid w:val="00930DEA"/>
    <w:rsid w:val="009E7C63"/>
    <w:rsid w:val="00A10A67"/>
    <w:rsid w:val="00A2118D"/>
    <w:rsid w:val="00A80175"/>
    <w:rsid w:val="00AD76E2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CE1A55"/>
    <w:rsid w:val="00D2522B"/>
    <w:rsid w:val="00D82F2F"/>
    <w:rsid w:val="00DA694B"/>
    <w:rsid w:val="00DD172A"/>
    <w:rsid w:val="00DE022D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317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customStyle="1" w:styleId="il">
    <w:name w:val="il"/>
    <w:basedOn w:val="DefaultParagraphFont"/>
    <w:rsid w:val="001C6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ad%20Hassan\AppData\Local\Microsoft\Office\16.0\DTS\en-US%7bF990239D-B038-4949-84DF-A9A44D63C18A%7d\%7b51ACF0DF-AD83-4D83-AF67-75B9E0EF5324%7dtf889242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41198CAC8F44AC8B9B1E7B75F66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CC88B-6C71-49BC-9C8B-2AA95AACB1C2}"/>
      </w:docPartPr>
      <w:docPartBody>
        <w:p w:rsidR="00385783" w:rsidRDefault="00385783">
          <w:pPr>
            <w:pStyle w:val="E741198CAC8F44AC8B9B1E7B75F66FAD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B23D011D17AA406B8968EAEF9265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06E0C-0D6F-4E02-91CF-DC47D240F2B7}"/>
      </w:docPartPr>
      <w:docPartBody>
        <w:p w:rsidR="00385783" w:rsidRDefault="00385783">
          <w:pPr>
            <w:pStyle w:val="B23D011D17AA406B8968EAEF9265C0E4"/>
          </w:pPr>
          <w:r w:rsidRPr="004D3011">
            <w:t>PHONE:</w:t>
          </w:r>
        </w:p>
      </w:docPartBody>
    </w:docPart>
    <w:docPart>
      <w:docPartPr>
        <w:name w:val="B36E746ABB804EC28B2F18D176445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B680D-7572-4918-919E-93B724F2E4EF}"/>
      </w:docPartPr>
      <w:docPartBody>
        <w:p w:rsidR="00385783" w:rsidRDefault="00385783">
          <w:pPr>
            <w:pStyle w:val="B36E746ABB804EC28B2F18D17644551A"/>
          </w:pPr>
          <w:r w:rsidRPr="004D3011">
            <w:t>WEBSITE:</w:t>
          </w:r>
        </w:p>
      </w:docPartBody>
    </w:docPart>
    <w:docPart>
      <w:docPartPr>
        <w:name w:val="DB1E28FED3514B1D9878616ECE8C7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857F8-7005-4F71-84D7-4C86D377742C}"/>
      </w:docPartPr>
      <w:docPartBody>
        <w:p w:rsidR="00385783" w:rsidRDefault="00385783">
          <w:pPr>
            <w:pStyle w:val="DB1E28FED3514B1D9878616ECE8C7DD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83"/>
    <w:rsid w:val="003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0B9424BBAD46C293FF9FAF8F491439">
    <w:name w:val="8A0B9424BBAD46C293FF9FAF8F491439"/>
  </w:style>
  <w:style w:type="paragraph" w:customStyle="1" w:styleId="20258E8D83024582AA930C0AAC45EAEB">
    <w:name w:val="20258E8D83024582AA930C0AAC45EAEB"/>
  </w:style>
  <w:style w:type="paragraph" w:customStyle="1" w:styleId="55546F04F3064F85A083F515DC534A93">
    <w:name w:val="55546F04F3064F85A083F515DC534A93"/>
  </w:style>
  <w:style w:type="paragraph" w:customStyle="1" w:styleId="36F709BA97754CAC9F2A0BBA55FBD00E">
    <w:name w:val="36F709BA97754CAC9F2A0BBA55FBD00E"/>
  </w:style>
  <w:style w:type="paragraph" w:customStyle="1" w:styleId="53F9A760C008483593BE6CDD4560C167">
    <w:name w:val="53F9A760C008483593BE6CDD4560C167"/>
  </w:style>
  <w:style w:type="paragraph" w:customStyle="1" w:styleId="3B98520AE7914395BD3284AAF463A8F1">
    <w:name w:val="3B98520AE7914395BD3284AAF463A8F1"/>
  </w:style>
  <w:style w:type="paragraph" w:customStyle="1" w:styleId="EE36A4C6F9E84BE2A3EF1DB1BF485ECC">
    <w:name w:val="EE36A4C6F9E84BE2A3EF1DB1BF485ECC"/>
  </w:style>
  <w:style w:type="paragraph" w:customStyle="1" w:styleId="FEF5C3ED5EFF494A9C6EF30A671BFA79">
    <w:name w:val="FEF5C3ED5EFF494A9C6EF30A671BFA79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paragraph" w:customStyle="1" w:styleId="0EE6E733E287444CA10B8FD46B257037">
    <w:name w:val="0EE6E733E287444CA10B8FD46B257037"/>
  </w:style>
  <w:style w:type="character" w:customStyle="1" w:styleId="Greytext">
    <w:name w:val="Grey text"/>
    <w:basedOn w:val="DefaultParagraphFont"/>
    <w:uiPriority w:val="4"/>
    <w:qFormat/>
    <w:rsid w:val="00385783"/>
    <w:rPr>
      <w:color w:val="808080" w:themeColor="background1" w:themeShade="80"/>
    </w:rPr>
  </w:style>
  <w:style w:type="paragraph" w:customStyle="1" w:styleId="FB2B0B53CCC54DB48C8272139031ACE7">
    <w:name w:val="FB2B0B53CCC54DB48C8272139031ACE7"/>
  </w:style>
  <w:style w:type="paragraph" w:customStyle="1" w:styleId="8A5781142E2844319021585C45476C6A">
    <w:name w:val="8A5781142E2844319021585C45476C6A"/>
  </w:style>
  <w:style w:type="paragraph" w:customStyle="1" w:styleId="EB4501FD34774B8A9D045A3D69494CDE">
    <w:name w:val="EB4501FD34774B8A9D045A3D69494CDE"/>
  </w:style>
  <w:style w:type="paragraph" w:customStyle="1" w:styleId="566ADAC4F5A14C21A4BA19DEE4111092">
    <w:name w:val="566ADAC4F5A14C21A4BA19DEE4111092"/>
  </w:style>
  <w:style w:type="paragraph" w:customStyle="1" w:styleId="8D62EA4BDE46426E98B54DD5D7144FD6">
    <w:name w:val="8D62EA4BDE46426E98B54DD5D7144FD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E741198CAC8F44AC8B9B1E7B75F66FAD">
    <w:name w:val="E741198CAC8F44AC8B9B1E7B75F66FAD"/>
  </w:style>
  <w:style w:type="paragraph" w:customStyle="1" w:styleId="B23D011D17AA406B8968EAEF9265C0E4">
    <w:name w:val="B23D011D17AA406B8968EAEF9265C0E4"/>
  </w:style>
  <w:style w:type="paragraph" w:customStyle="1" w:styleId="3384CECF578247789A5B54ECFF5C32CE">
    <w:name w:val="3384CECF578247789A5B54ECFF5C32CE"/>
  </w:style>
  <w:style w:type="paragraph" w:customStyle="1" w:styleId="B36E746ABB804EC28B2F18D17644551A">
    <w:name w:val="B36E746ABB804EC28B2F18D17644551A"/>
  </w:style>
  <w:style w:type="paragraph" w:customStyle="1" w:styleId="AD8F820693264EE29934BCF130F22C05">
    <w:name w:val="AD8F820693264EE29934BCF130F22C05"/>
  </w:style>
  <w:style w:type="paragraph" w:customStyle="1" w:styleId="DB1E28FED3514B1D9878616ECE8C7DDC">
    <w:name w:val="DB1E28FED3514B1D9878616ECE8C7DD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10FB8D044DC74C888A5D9893B26B2EBB">
    <w:name w:val="10FB8D044DC74C888A5D9893B26B2EBB"/>
  </w:style>
  <w:style w:type="paragraph" w:customStyle="1" w:styleId="59022991C2EE435FAEEDE1205C8F522C">
    <w:name w:val="59022991C2EE435FAEEDE1205C8F522C"/>
    <w:rsid w:val="00385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{51ACF0DF-AD83-4D83-AF67-75B9E0EF5324}tf88924273_win32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2021-02-03T17:46:00Z</dcterms:created>
  <dcterms:modified xsi:type="dcterms:W3CDTF">2021-02-04T07:06:00Z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